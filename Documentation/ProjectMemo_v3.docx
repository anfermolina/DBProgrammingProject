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372B" w14:textId="77777777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275AE3D2" wp14:editId="64E2AFBA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DDB6" w14:textId="0B0D84D8" w:rsidR="00A82F39" w:rsidRPr="00A82F39" w:rsidRDefault="0055621A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</w:rPr>
                              <w:t>Hyrule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AE3D2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" filled="f" strokecolor="#632e62 [3215]" strokeweight="2pt">
                <v:textbox>
                  <w:txbxContent>
                    <w:p w14:paraId="2051DDB6" w14:textId="0B0D84D8" w:rsidR="00A82F39" w:rsidRPr="00A82F39" w:rsidRDefault="0055621A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</w:rPr>
                        <w:t>Hyrule 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7B58AC" w14:textId="77777777" w:rsidR="00756B5A" w:rsidRPr="00232314" w:rsidRDefault="00F3778A" w:rsidP="00232314">
      <w:pPr>
        <w:pStyle w:val="Heading1"/>
      </w:pPr>
      <w:r w:rsidRPr="00232314">
        <w:t>Memo</w:t>
      </w:r>
    </w:p>
    <w:p w14:paraId="73056F1C" w14:textId="54A04734" w:rsidR="00756B5A" w:rsidRPr="00232314" w:rsidRDefault="008678F9" w:rsidP="00232314">
      <w:pPr>
        <w:pStyle w:val="ContactInfo"/>
      </w:pPr>
      <w:r w:rsidRPr="00232314">
        <w:rPr>
          <w:b/>
        </w:rPr>
        <w:t>To:</w:t>
      </w:r>
      <w:r w:rsidRPr="00232314">
        <w:t xml:space="preserve"> </w:t>
      </w:r>
      <w:r w:rsidR="0055621A">
        <w:t>Chris Cusack</w:t>
      </w:r>
    </w:p>
    <w:p w14:paraId="328480F4" w14:textId="13F3BE5D" w:rsidR="00756B5A" w:rsidRPr="00F3778A" w:rsidRDefault="008678F9" w:rsidP="00232314">
      <w:pPr>
        <w:pStyle w:val="ContactInfo"/>
      </w:pPr>
      <w:r w:rsidRPr="00232314">
        <w:rPr>
          <w:b/>
        </w:rPr>
        <w:t>From</w:t>
      </w:r>
      <w:r w:rsidRPr="00F3778A">
        <w:rPr>
          <w:b/>
        </w:rPr>
        <w:t>:</w:t>
      </w:r>
      <w:r w:rsidRPr="00F3778A">
        <w:t xml:space="preserve"> </w:t>
      </w:r>
      <w:r w:rsidR="0055621A">
        <w:t>Anfer Molina</w:t>
      </w:r>
    </w:p>
    <w:p w14:paraId="2053ED2E" w14:textId="3E40DEF1" w:rsidR="00756B5A" w:rsidRPr="00232314" w:rsidRDefault="008678F9" w:rsidP="00232314">
      <w:pPr>
        <w:pStyle w:val="ContactInfo"/>
      </w:pPr>
      <w:r w:rsidRPr="00232314">
        <w:rPr>
          <w:b/>
        </w:rPr>
        <w:t>CC</w:t>
      </w:r>
      <w:r w:rsidRPr="00232314">
        <w:t xml:space="preserve">: </w:t>
      </w:r>
      <w:r w:rsidR="00232314" w:rsidRPr="00232314">
        <w:t xml:space="preserve"> </w:t>
      </w:r>
    </w:p>
    <w:p w14:paraId="4EBEBDB3" w14:textId="70E0AD36" w:rsidR="00756B5A" w:rsidRPr="00232314" w:rsidRDefault="0055621A" w:rsidP="00232314">
      <w:pPr>
        <w:pStyle w:val="Heading2"/>
      </w:pPr>
      <w:r>
        <w:t>Project Idea proposal: Indie Game Developer Hub</w:t>
      </w:r>
    </w:p>
    <w:p w14:paraId="3439C582" w14:textId="464E65F7" w:rsidR="008678F9" w:rsidRDefault="0055621A" w:rsidP="0055621A">
      <w:r>
        <w:t>This concept focuses on the indie game development community, offering a platform to manage ongoing projects and potentially find new team members or collaborations by checking out project status and who is involved.</w:t>
      </w:r>
    </w:p>
    <w:p w14:paraId="45698B37" w14:textId="5FCD9952" w:rsidR="0055621A" w:rsidRDefault="00241692" w:rsidP="0055621A">
      <w:r>
        <w:t>Regarding</w:t>
      </w:r>
      <w:r w:rsidR="0055621A">
        <w:t xml:space="preserve"> the Database Design:</w:t>
      </w:r>
    </w:p>
    <w:p w14:paraId="60B07776" w14:textId="77777777" w:rsidR="00241692" w:rsidRPr="00241692" w:rsidRDefault="0055621A" w:rsidP="0024169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41692">
        <w:rPr>
          <w:b/>
          <w:bCs/>
        </w:rPr>
        <w:t>Projects Table</w:t>
      </w:r>
    </w:p>
    <w:p w14:paraId="7DC2CFC7" w14:textId="77777777" w:rsidR="00241692" w:rsidRDefault="00552A08" w:rsidP="00241692">
      <w:pPr>
        <w:pStyle w:val="ListParagraph"/>
        <w:spacing w:line="240" w:lineRule="auto"/>
      </w:pPr>
      <w:r>
        <w:t>Stores details about independent game projects.</w:t>
      </w:r>
    </w:p>
    <w:p w14:paraId="12FFC37E" w14:textId="23C17963" w:rsidR="00552A08" w:rsidRDefault="00552A08" w:rsidP="00241692">
      <w:pPr>
        <w:pStyle w:val="ListParagraph"/>
        <w:spacing w:line="240" w:lineRule="auto"/>
      </w:pPr>
      <w:r>
        <w:t>Columns (Attributes): ProjectID (PK), Title, Genre, Engine,</w:t>
      </w:r>
      <w:r w:rsidR="00214F28">
        <w:t xml:space="preserve"> ESRBrating, DimensionType, Description,</w:t>
      </w:r>
      <w:r>
        <w:t xml:space="preserve"> DeveloperID(FK), StartDate, EstimatedCompletionDate, StatusOfTheProject</w:t>
      </w:r>
    </w:p>
    <w:p w14:paraId="62D60981" w14:textId="058C91E4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Developers Table.</w:t>
      </w:r>
    </w:p>
    <w:p w14:paraId="4016B12D" w14:textId="26074134" w:rsidR="00552A08" w:rsidRDefault="00552A08" w:rsidP="00552A08">
      <w:pPr>
        <w:pStyle w:val="ListParagraph"/>
      </w:pPr>
      <w:r>
        <w:t>Stores information about individual developers or indie studios.</w:t>
      </w:r>
    </w:p>
    <w:p w14:paraId="30CB55BC" w14:textId="0725604C" w:rsidR="00552A08" w:rsidRDefault="00552A08" w:rsidP="00241692">
      <w:pPr>
        <w:pStyle w:val="ListParagraph"/>
      </w:pPr>
      <w:r>
        <w:t xml:space="preserve">Columns (Attributes): DeveloperID (PK), Name, </w:t>
      </w:r>
      <w:r w:rsidR="00B81904">
        <w:t xml:space="preserve">LastName, </w:t>
      </w:r>
      <w:r>
        <w:t>StudioName(nullable), Location, Website, email.</w:t>
      </w:r>
    </w:p>
    <w:p w14:paraId="18275F6B" w14:textId="4E665F0A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Project Contributors Table.</w:t>
      </w:r>
    </w:p>
    <w:p w14:paraId="127991DE" w14:textId="404E2342" w:rsidR="00552A08" w:rsidRDefault="00552A08" w:rsidP="00552A08">
      <w:pPr>
        <w:pStyle w:val="ListParagraph"/>
      </w:pPr>
      <w:r>
        <w:t>Represents the many-to-many relationship between the Projects and Developers Table (who may work on multiple projects)</w:t>
      </w:r>
      <w:r w:rsidR="00241692">
        <w:t>.</w:t>
      </w:r>
    </w:p>
    <w:p w14:paraId="195D4DC0" w14:textId="649D72FC" w:rsidR="00241692" w:rsidRDefault="00241692" w:rsidP="00552A08">
      <w:pPr>
        <w:pStyle w:val="ListParagraph"/>
      </w:pPr>
      <w:r>
        <w:t>Columns (Attributes): ContributionID (PK), ProjectID (FK), DeveloperID(FK), Role, StartDate, EndDate.</w:t>
      </w:r>
    </w:p>
    <w:p w14:paraId="7CD1DEB5" w14:textId="5742E14F" w:rsidR="00241692" w:rsidRDefault="00241692" w:rsidP="00241692">
      <w:r>
        <w:t>Regarding the Business Rules:</w:t>
      </w:r>
    </w:p>
    <w:p w14:paraId="69189D61" w14:textId="3A981034" w:rsidR="00241692" w:rsidRDefault="00DA13F5" w:rsidP="00241692">
      <w:pPr>
        <w:pStyle w:val="ListParagraph"/>
        <w:numPr>
          <w:ilvl w:val="0"/>
          <w:numId w:val="2"/>
        </w:numPr>
      </w:pPr>
      <w:r>
        <w:t xml:space="preserve">Developers can only contribute to no more than three </w:t>
      </w:r>
      <w:r w:rsidRPr="00DA13F5">
        <w:rPr>
          <w:b/>
          <w:bCs/>
        </w:rPr>
        <w:t>active</w:t>
      </w:r>
      <w:r>
        <w:t xml:space="preserve"> projects at any given time.</w:t>
      </w:r>
    </w:p>
    <w:p w14:paraId="31EC037B" w14:textId="095266BB" w:rsidR="0055621A" w:rsidRPr="00F3778A" w:rsidRDefault="00174E62" w:rsidP="00B81904">
      <w:pPr>
        <w:pStyle w:val="ListParagraph"/>
        <w:numPr>
          <w:ilvl w:val="0"/>
          <w:numId w:val="2"/>
        </w:numPr>
      </w:pPr>
      <w:r>
        <w:t>If the project's Estimated Completion Date is 90 days past the current date, the project's status must change automatically from active to inactive.</w:t>
      </w:r>
    </w:p>
    <w:sectPr w:rsidR="0055621A" w:rsidRPr="00F3778A" w:rsidSect="002D079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10" w:right="1080" w:bottom="1440" w:left="1080" w:header="45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65BA" w14:textId="77777777" w:rsidR="00152E7A" w:rsidRDefault="00152E7A">
      <w:pPr>
        <w:spacing w:after="0" w:line="240" w:lineRule="auto"/>
      </w:pPr>
      <w:r>
        <w:separator/>
      </w:r>
    </w:p>
    <w:p w14:paraId="0C225775" w14:textId="77777777" w:rsidR="00152E7A" w:rsidRDefault="00152E7A"/>
  </w:endnote>
  <w:endnote w:type="continuationSeparator" w:id="0">
    <w:p w14:paraId="3B29F7FA" w14:textId="77777777" w:rsidR="00152E7A" w:rsidRDefault="00152E7A">
      <w:pPr>
        <w:spacing w:after="0" w:line="240" w:lineRule="auto"/>
      </w:pPr>
      <w:r>
        <w:continuationSeparator/>
      </w:r>
    </w:p>
    <w:p w14:paraId="541B145A" w14:textId="77777777" w:rsidR="00152E7A" w:rsidRDefault="0015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1651" w14:textId="77777777" w:rsidR="00756B5A" w:rsidRDefault="008678F9" w:rsidP="002323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023CD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AF95" w14:textId="69CB5D12" w:rsidR="002D0790" w:rsidRPr="00F70692" w:rsidRDefault="00241692" w:rsidP="002D0790">
    <w:pPr>
      <w:pStyle w:val="Footer"/>
    </w:pPr>
    <w:r>
      <w:t>Mountain Rd, Moncton, NB</w:t>
    </w:r>
  </w:p>
  <w:p w14:paraId="699DBB45" w14:textId="5AD310FA" w:rsidR="00756B5A" w:rsidRDefault="002D0790" w:rsidP="00232314">
    <w:pPr>
      <w:pStyle w:val="Footer"/>
      <w:rPr>
        <w:iCs/>
      </w:rPr>
    </w:pPr>
    <w:r w:rsidRPr="00232314">
      <w:t xml:space="preserve">T: </w:t>
    </w:r>
    <w:r w:rsidR="00241692">
      <w:t>555-555-777</w:t>
    </w:r>
    <w:r>
      <w:t xml:space="preserve">  </w:t>
    </w:r>
    <w:r w:rsidRPr="00232314">
      <w:t xml:space="preserve">W: </w:t>
    </w:r>
    <w:r w:rsidR="00241692">
      <w:t>indiedevgamehub.com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7EE0" w14:textId="77777777" w:rsidR="00152E7A" w:rsidRDefault="00152E7A">
      <w:pPr>
        <w:spacing w:after="0" w:line="240" w:lineRule="auto"/>
      </w:pPr>
      <w:r>
        <w:separator/>
      </w:r>
    </w:p>
    <w:p w14:paraId="5AAD3961" w14:textId="77777777" w:rsidR="00152E7A" w:rsidRDefault="00152E7A"/>
  </w:footnote>
  <w:footnote w:type="continuationSeparator" w:id="0">
    <w:p w14:paraId="2429E224" w14:textId="77777777" w:rsidR="00152E7A" w:rsidRDefault="00152E7A">
      <w:pPr>
        <w:spacing w:after="0" w:line="240" w:lineRule="auto"/>
      </w:pPr>
      <w:r>
        <w:continuationSeparator/>
      </w:r>
    </w:p>
    <w:p w14:paraId="75D54FC6" w14:textId="77777777" w:rsidR="00152E7A" w:rsidRDefault="00152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73B0F66F" w14:textId="77777777">
      <w:trPr>
        <w:trHeight w:val="576"/>
      </w:trPr>
      <w:tc>
        <w:tcPr>
          <w:tcW w:w="7920" w:type="dxa"/>
        </w:tcPr>
        <w:p w14:paraId="38717562" w14:textId="77777777" w:rsidR="00756B5A" w:rsidRDefault="00756B5A">
          <w:pPr>
            <w:pStyle w:val="Header"/>
          </w:pPr>
        </w:p>
      </w:tc>
    </w:tr>
  </w:tbl>
  <w:p w14:paraId="66EAE540" w14:textId="77777777" w:rsidR="00756B5A" w:rsidRDefault="00756B5A">
    <w:pPr>
      <w:pStyle w:val="Header"/>
    </w:pPr>
  </w:p>
  <w:p w14:paraId="5C69BBDD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D01D" w14:textId="77777777" w:rsidR="00756B5A" w:rsidRDefault="00C708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6C3F108" wp14:editId="3602B12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83150" cy="9679094"/>
              <wp:effectExtent l="0" t="0" r="5715" b="889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3150" cy="9679094"/>
                        <a:chOff x="0" y="0"/>
                        <a:chExt cx="7883150" cy="9679094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9084734"/>
                          <a:ext cx="7883150" cy="594360"/>
                          <a:chOff x="0" y="0"/>
                          <a:chExt cx="7883150" cy="576956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80114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5877" y="0"/>
                            <a:ext cx="3831168" cy="576956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4073" y="0"/>
                            <a:ext cx="2408895" cy="576956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96500</wp14:pctHeight>
              </wp14:sizeRelV>
            </wp:anchor>
          </w:drawing>
        </mc:Choice>
        <mc:Fallback>
          <w:pict>
            <v:group w14:anchorId="51420537" id="Group 6" o:spid="_x0000_s1026" alt="&quot;&quot;" style="position:absolute;margin-left:0;margin-top:0;width:620.7pt;height:762.15pt;z-index:251683840;mso-width-percent:1014;mso-height-percent:965;mso-position-horizontal:center;mso-position-horizontal-relative:page;mso-position-vertical:bottom;mso-position-vertical-relative:page;mso-width-percent:1014;mso-height-percent:965" coordsize="78831,9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">
              <v:group id="Group 13" o:spid="_x0000_s1027" style="position:absolute;top:90847;width:78831;height:5943" coordsize="78831,5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0818;9610,10818;751498,576235;3833090,576235" o:connectangles="0,0,0,0"/>
                </v:shape>
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0818;9610,10818;751498,576235;2406973,576235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0D1"/>
    <w:multiLevelType w:val="hybridMultilevel"/>
    <w:tmpl w:val="0A22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5200"/>
    <w:multiLevelType w:val="hybridMultilevel"/>
    <w:tmpl w:val="7860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8780">
    <w:abstractNumId w:val="0"/>
  </w:num>
  <w:num w:numId="2" w16cid:durableId="3930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1A"/>
    <w:rsid w:val="00152E7A"/>
    <w:rsid w:val="0016006D"/>
    <w:rsid w:val="00174E62"/>
    <w:rsid w:val="00187D0C"/>
    <w:rsid w:val="001B446A"/>
    <w:rsid w:val="001C0051"/>
    <w:rsid w:val="00201C80"/>
    <w:rsid w:val="00214F28"/>
    <w:rsid w:val="00220381"/>
    <w:rsid w:val="00232314"/>
    <w:rsid w:val="00241692"/>
    <w:rsid w:val="00265373"/>
    <w:rsid w:val="00273824"/>
    <w:rsid w:val="0028290B"/>
    <w:rsid w:val="00283E00"/>
    <w:rsid w:val="00293C4A"/>
    <w:rsid w:val="002D0790"/>
    <w:rsid w:val="002E6ABA"/>
    <w:rsid w:val="003B6F05"/>
    <w:rsid w:val="003C0FA4"/>
    <w:rsid w:val="004E230C"/>
    <w:rsid w:val="00552A08"/>
    <w:rsid w:val="0055621A"/>
    <w:rsid w:val="005B0584"/>
    <w:rsid w:val="006825A3"/>
    <w:rsid w:val="00756B5A"/>
    <w:rsid w:val="007C78B0"/>
    <w:rsid w:val="008678F9"/>
    <w:rsid w:val="00940FE2"/>
    <w:rsid w:val="00941CFB"/>
    <w:rsid w:val="00973DD1"/>
    <w:rsid w:val="00982BCC"/>
    <w:rsid w:val="009E6C90"/>
    <w:rsid w:val="00A2707E"/>
    <w:rsid w:val="00A82F39"/>
    <w:rsid w:val="00AB52C3"/>
    <w:rsid w:val="00B15311"/>
    <w:rsid w:val="00B21054"/>
    <w:rsid w:val="00B4626C"/>
    <w:rsid w:val="00B81904"/>
    <w:rsid w:val="00C701E9"/>
    <w:rsid w:val="00C7085C"/>
    <w:rsid w:val="00C85EC8"/>
    <w:rsid w:val="00DA13F5"/>
    <w:rsid w:val="00DC6079"/>
    <w:rsid w:val="00E56FAF"/>
    <w:rsid w:val="00EB0670"/>
    <w:rsid w:val="00F3778A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019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9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5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ar\AppData\Roaming\Microsoft\Templates\Logo%20memo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81E3563-6DF5-4C30-8BCB-E427E13F2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E812C-F043-4161-95E2-C6E6BBA4A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48D00-4288-4C09-8E78-9591D488DA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26202A-CA0B-4282-801D-D032779C27C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memo.dotx</Template>
  <TotalTime>0</TotalTime>
  <Pages>1</Pages>
  <Words>170</Words>
  <Characters>1125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2023-11-09T15:06:00Z</dcterms:created>
  <dcterms:modified xsi:type="dcterms:W3CDTF">2023-11-10T02:29:00Z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b05a2c9d-f9db-4b9d-aa62-a521d24c2228</vt:lpwstr>
  </property>
</Properties>
</file>